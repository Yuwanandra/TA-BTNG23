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CC01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AE5EFA7" wp14:editId="08790EC4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A38C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2256"/>
        <w:gridCol w:w="2001"/>
        <w:gridCol w:w="939"/>
        <w:gridCol w:w="900"/>
        <w:gridCol w:w="440"/>
        <w:gridCol w:w="1481"/>
        <w:gridCol w:w="17"/>
        <w:gridCol w:w="2754"/>
        <w:gridCol w:w="414"/>
      </w:tblGrid>
      <w:tr w:rsidR="00166F4D" w14:paraId="0FB99B61" w14:textId="77777777" w:rsidTr="008E6D69">
        <w:tc>
          <w:tcPr>
            <w:tcW w:w="20" w:type="dxa"/>
          </w:tcPr>
          <w:p w14:paraId="065E1BB7" w14:textId="77777777" w:rsidR="00166F4D" w:rsidRDefault="00166F4D" w:rsidP="000F44F8"/>
        </w:tc>
        <w:tc>
          <w:tcPr>
            <w:tcW w:w="10788" w:type="dxa"/>
            <w:gridSpan w:val="8"/>
          </w:tcPr>
          <w:p w14:paraId="6359EB6F" w14:textId="0FBFE55D" w:rsidR="00166F4D" w:rsidRDefault="006E4473" w:rsidP="000F44F8">
            <w:pPr>
              <w:pStyle w:val="Title"/>
            </w:pPr>
            <w:r w:rsidRPr="006E4473">
              <w:t>MUHAMMAD YUWANANDRA RISDYAKSA</w:t>
            </w:r>
          </w:p>
        </w:tc>
        <w:tc>
          <w:tcPr>
            <w:tcW w:w="414" w:type="dxa"/>
          </w:tcPr>
          <w:p w14:paraId="0BA9E4C2" w14:textId="77777777" w:rsidR="00166F4D" w:rsidRDefault="00166F4D" w:rsidP="000F44F8"/>
        </w:tc>
      </w:tr>
      <w:tr w:rsidR="00166F4D" w14:paraId="0AD5EFF7" w14:textId="77777777" w:rsidTr="008E6D69">
        <w:tc>
          <w:tcPr>
            <w:tcW w:w="20" w:type="dxa"/>
          </w:tcPr>
          <w:p w14:paraId="5E8A94DB" w14:textId="77777777" w:rsidR="00166F4D" w:rsidRDefault="00166F4D" w:rsidP="000F44F8"/>
        </w:tc>
        <w:tc>
          <w:tcPr>
            <w:tcW w:w="4257" w:type="dxa"/>
            <w:gridSpan w:val="2"/>
            <w:tcBorders>
              <w:bottom w:val="single" w:sz="4" w:space="0" w:color="auto"/>
            </w:tcBorders>
          </w:tcPr>
          <w:p w14:paraId="057D6D61" w14:textId="77777777" w:rsidR="00166F4D" w:rsidRDefault="00166F4D" w:rsidP="000F44F8"/>
        </w:tc>
        <w:tc>
          <w:tcPr>
            <w:tcW w:w="939" w:type="dxa"/>
            <w:tcBorders>
              <w:bottom w:val="single" w:sz="4" w:space="0" w:color="auto"/>
            </w:tcBorders>
          </w:tcPr>
          <w:p w14:paraId="37D9D138" w14:textId="77777777" w:rsidR="00166F4D" w:rsidRDefault="00166F4D" w:rsidP="000F44F8"/>
        </w:tc>
        <w:tc>
          <w:tcPr>
            <w:tcW w:w="2821" w:type="dxa"/>
            <w:gridSpan w:val="3"/>
            <w:tcBorders>
              <w:bottom w:val="single" w:sz="4" w:space="0" w:color="auto"/>
            </w:tcBorders>
          </w:tcPr>
          <w:p w14:paraId="3A3C26EA" w14:textId="77777777" w:rsidR="00166F4D" w:rsidRDefault="00166F4D" w:rsidP="000F44F8"/>
        </w:tc>
        <w:tc>
          <w:tcPr>
            <w:tcW w:w="2771" w:type="dxa"/>
            <w:gridSpan w:val="2"/>
            <w:tcBorders>
              <w:bottom w:val="single" w:sz="4" w:space="0" w:color="auto"/>
            </w:tcBorders>
          </w:tcPr>
          <w:p w14:paraId="30ADA31E" w14:textId="77777777" w:rsidR="00166F4D" w:rsidRDefault="00166F4D" w:rsidP="000F44F8"/>
        </w:tc>
        <w:tc>
          <w:tcPr>
            <w:tcW w:w="414" w:type="dxa"/>
          </w:tcPr>
          <w:p w14:paraId="10579403" w14:textId="77777777" w:rsidR="00166F4D" w:rsidRDefault="00166F4D" w:rsidP="000F44F8"/>
        </w:tc>
      </w:tr>
      <w:tr w:rsidR="00166F4D" w14:paraId="1A35B8A6" w14:textId="77777777" w:rsidTr="008E6D69">
        <w:trPr>
          <w:trHeight w:val="665"/>
        </w:trPr>
        <w:tc>
          <w:tcPr>
            <w:tcW w:w="20" w:type="dxa"/>
          </w:tcPr>
          <w:p w14:paraId="4C638509" w14:textId="77777777" w:rsidR="00166F4D" w:rsidRDefault="00166F4D" w:rsidP="000F44F8"/>
        </w:tc>
        <w:tc>
          <w:tcPr>
            <w:tcW w:w="1078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38DDA" w14:textId="2D92488F" w:rsidR="00166F4D" w:rsidRDefault="006E4473" w:rsidP="000F44F8">
            <w:pPr>
              <w:pStyle w:val="Subtitle"/>
            </w:pPr>
            <w:r w:rsidRPr="006E4473">
              <w:t>information system specialist</w:t>
            </w:r>
          </w:p>
        </w:tc>
        <w:tc>
          <w:tcPr>
            <w:tcW w:w="414" w:type="dxa"/>
          </w:tcPr>
          <w:p w14:paraId="3A95A708" w14:textId="77777777" w:rsidR="00166F4D" w:rsidRDefault="00166F4D" w:rsidP="000F44F8"/>
        </w:tc>
      </w:tr>
      <w:tr w:rsidR="00166F4D" w14:paraId="0F484C28" w14:textId="77777777" w:rsidTr="008E6D69">
        <w:trPr>
          <w:trHeight w:val="350"/>
        </w:trPr>
        <w:tc>
          <w:tcPr>
            <w:tcW w:w="20" w:type="dxa"/>
          </w:tcPr>
          <w:p w14:paraId="19F96A82" w14:textId="77777777" w:rsidR="00166F4D" w:rsidRDefault="00166F4D" w:rsidP="000F44F8"/>
        </w:tc>
        <w:tc>
          <w:tcPr>
            <w:tcW w:w="4257" w:type="dxa"/>
            <w:gridSpan w:val="2"/>
            <w:tcBorders>
              <w:top w:val="single" w:sz="4" w:space="0" w:color="auto"/>
            </w:tcBorders>
          </w:tcPr>
          <w:p w14:paraId="1077CB88" w14:textId="77777777" w:rsidR="00166F4D" w:rsidRDefault="00166F4D" w:rsidP="000F44F8"/>
        </w:tc>
        <w:tc>
          <w:tcPr>
            <w:tcW w:w="939" w:type="dxa"/>
            <w:tcBorders>
              <w:top w:val="single" w:sz="4" w:space="0" w:color="auto"/>
            </w:tcBorders>
          </w:tcPr>
          <w:p w14:paraId="5EC7CCC3" w14:textId="77777777" w:rsidR="00166F4D" w:rsidRDefault="00166F4D" w:rsidP="000F44F8"/>
        </w:tc>
        <w:tc>
          <w:tcPr>
            <w:tcW w:w="2821" w:type="dxa"/>
            <w:gridSpan w:val="3"/>
            <w:tcBorders>
              <w:top w:val="single" w:sz="4" w:space="0" w:color="auto"/>
            </w:tcBorders>
          </w:tcPr>
          <w:p w14:paraId="3207430F" w14:textId="77777777" w:rsidR="00166F4D" w:rsidRDefault="00166F4D" w:rsidP="000F44F8"/>
        </w:tc>
        <w:tc>
          <w:tcPr>
            <w:tcW w:w="2771" w:type="dxa"/>
            <w:gridSpan w:val="2"/>
            <w:tcBorders>
              <w:top w:val="single" w:sz="4" w:space="0" w:color="auto"/>
            </w:tcBorders>
          </w:tcPr>
          <w:p w14:paraId="5BA477B4" w14:textId="77777777" w:rsidR="00166F4D" w:rsidRDefault="00166F4D" w:rsidP="000F44F8"/>
        </w:tc>
        <w:tc>
          <w:tcPr>
            <w:tcW w:w="414" w:type="dxa"/>
          </w:tcPr>
          <w:p w14:paraId="4F912BC0" w14:textId="77777777" w:rsidR="00166F4D" w:rsidRDefault="00166F4D" w:rsidP="000F44F8"/>
        </w:tc>
      </w:tr>
      <w:tr w:rsidR="00166F4D" w14:paraId="24B31E75" w14:textId="77777777" w:rsidTr="008E6D69">
        <w:trPr>
          <w:trHeight w:val="405"/>
        </w:trPr>
        <w:tc>
          <w:tcPr>
            <w:tcW w:w="20" w:type="dxa"/>
          </w:tcPr>
          <w:p w14:paraId="639E411E" w14:textId="77777777" w:rsidR="00166F4D" w:rsidRDefault="00166F4D" w:rsidP="000F44F8"/>
        </w:tc>
        <w:tc>
          <w:tcPr>
            <w:tcW w:w="2256" w:type="dxa"/>
            <w:tcBorders>
              <w:bottom w:val="single" w:sz="4" w:space="0" w:color="auto"/>
            </w:tcBorders>
          </w:tcPr>
          <w:p w14:paraId="49350AA4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56D0B841227B4489BF8510CE562A7569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2001" w:type="dxa"/>
          </w:tcPr>
          <w:p w14:paraId="12E62141" w14:textId="77777777" w:rsidR="00166F4D" w:rsidRDefault="00166F4D" w:rsidP="000F44F8">
            <w:pPr>
              <w:pStyle w:val="Heading1"/>
            </w:pPr>
          </w:p>
        </w:tc>
        <w:tc>
          <w:tcPr>
            <w:tcW w:w="939" w:type="dxa"/>
          </w:tcPr>
          <w:p w14:paraId="21966EC4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32418DE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157A2A56942A4F5A8C3255171ADCDB9C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1938" w:type="dxa"/>
            <w:gridSpan w:val="3"/>
          </w:tcPr>
          <w:p w14:paraId="3ADAB0F3" w14:textId="77777777" w:rsidR="00166F4D" w:rsidRDefault="00166F4D" w:rsidP="00166F4D">
            <w:pPr>
              <w:pStyle w:val="Heading1"/>
            </w:pPr>
          </w:p>
        </w:tc>
        <w:tc>
          <w:tcPr>
            <w:tcW w:w="2754" w:type="dxa"/>
          </w:tcPr>
          <w:p w14:paraId="72C32BDF" w14:textId="77777777" w:rsidR="00166F4D" w:rsidRDefault="00166F4D" w:rsidP="000F44F8"/>
        </w:tc>
        <w:tc>
          <w:tcPr>
            <w:tcW w:w="414" w:type="dxa"/>
          </w:tcPr>
          <w:p w14:paraId="447702CC" w14:textId="77777777" w:rsidR="00166F4D" w:rsidRDefault="00166F4D" w:rsidP="000F44F8"/>
        </w:tc>
      </w:tr>
      <w:tr w:rsidR="00166F4D" w14:paraId="44EBE677" w14:textId="77777777" w:rsidTr="008E6D69">
        <w:trPr>
          <w:trHeight w:val="3140"/>
        </w:trPr>
        <w:tc>
          <w:tcPr>
            <w:tcW w:w="20" w:type="dxa"/>
          </w:tcPr>
          <w:p w14:paraId="06A439E3" w14:textId="77777777" w:rsidR="00166F4D" w:rsidRDefault="00166F4D" w:rsidP="000F44F8"/>
        </w:tc>
        <w:tc>
          <w:tcPr>
            <w:tcW w:w="4257" w:type="dxa"/>
            <w:gridSpan w:val="2"/>
          </w:tcPr>
          <w:p w14:paraId="2CD97F2C" w14:textId="7A4DD0CD" w:rsidR="0058382B" w:rsidRPr="0058382B" w:rsidRDefault="006E4473" w:rsidP="0058382B">
            <w:pPr>
              <w:pStyle w:val="Heading2"/>
            </w:pPr>
            <w:r>
              <w:t>+62 895633278100</w:t>
            </w:r>
          </w:p>
          <w:p w14:paraId="64749E32" w14:textId="008249DC" w:rsidR="0058382B" w:rsidRDefault="0058382B" w:rsidP="0058382B">
            <w:hyperlink r:id="rId11" w:history="1">
              <w:r w:rsidRPr="0031228E">
                <w:rPr>
                  <w:rStyle w:val="Hyperlink"/>
                </w:rPr>
                <w:t>yuwanandrarisdyaksa7677@gmail.com</w:t>
              </w:r>
            </w:hyperlink>
          </w:p>
          <w:p w14:paraId="13BA3459" w14:textId="082A93CC" w:rsidR="00166F4D" w:rsidRDefault="0058382B" w:rsidP="0058382B">
            <w:hyperlink r:id="rId12" w:history="1">
              <w:r w:rsidRPr="0031228E">
                <w:rPr>
                  <w:rStyle w:val="Hyperlink"/>
                </w:rPr>
                <w:t>112202307017@mhs.dinus.ac.id</w:t>
              </w:r>
            </w:hyperlink>
          </w:p>
          <w:p w14:paraId="0C2649F4" w14:textId="4559AD02" w:rsidR="0058382B" w:rsidRDefault="006F6B40" w:rsidP="0058382B">
            <w:r>
              <w:t xml:space="preserve">[Portfolio] </w:t>
            </w:r>
            <w:hyperlink r:id="rId13" w:history="1">
              <w:r w:rsidR="0058382B" w:rsidRPr="0031228E">
                <w:rPr>
                  <w:rStyle w:val="Hyperlink"/>
                </w:rPr>
                <w:t>https://yuwanandra.github.io/TA-BTNG23/</w:t>
              </w:r>
            </w:hyperlink>
          </w:p>
          <w:p w14:paraId="1F3ABB08" w14:textId="5CF2EB4D" w:rsidR="0058382B" w:rsidRDefault="0058382B" w:rsidP="0058382B">
            <w:r>
              <w:t xml:space="preserve">[LinkedIn] </w:t>
            </w:r>
            <w:hyperlink r:id="rId14" w:history="1">
              <w:r w:rsidRPr="006F6B40">
                <w:rPr>
                  <w:rStyle w:val="Hyperlink"/>
                </w:rPr>
                <w:t>https://surl.li/htfjms</w:t>
              </w:r>
            </w:hyperlink>
          </w:p>
          <w:p w14:paraId="13E6EE30" w14:textId="71088234" w:rsidR="0058382B" w:rsidRPr="0058382B" w:rsidRDefault="0058382B" w:rsidP="0058382B"/>
        </w:tc>
        <w:tc>
          <w:tcPr>
            <w:tcW w:w="939" w:type="dxa"/>
          </w:tcPr>
          <w:p w14:paraId="1D4C6854" w14:textId="77777777" w:rsidR="00166F4D" w:rsidRDefault="00166F4D" w:rsidP="000F44F8"/>
        </w:tc>
        <w:tc>
          <w:tcPr>
            <w:tcW w:w="5592" w:type="dxa"/>
            <w:gridSpan w:val="5"/>
          </w:tcPr>
          <w:p w14:paraId="174B1D88" w14:textId="7A3CA116" w:rsidR="00166F4D" w:rsidRDefault="006E4473" w:rsidP="000F44F8">
            <w:r w:rsidRPr="006E4473">
              <w:t>Web development enthusiast with hands-on experience from DNCC Basic Training for Next Generation in the Web Division. Skilled in creating clean, responsive web solutions and eager to contribute to innovative IT projects. Strong problem-solving abilities and collaborative mindset.</w:t>
            </w:r>
          </w:p>
        </w:tc>
        <w:tc>
          <w:tcPr>
            <w:tcW w:w="414" w:type="dxa"/>
          </w:tcPr>
          <w:p w14:paraId="37B8BB08" w14:textId="77777777" w:rsidR="00166F4D" w:rsidRDefault="00166F4D" w:rsidP="000F44F8"/>
        </w:tc>
      </w:tr>
      <w:tr w:rsidR="00166F4D" w14:paraId="526FD1EC" w14:textId="77777777" w:rsidTr="008E6D69">
        <w:trPr>
          <w:trHeight w:val="423"/>
        </w:trPr>
        <w:tc>
          <w:tcPr>
            <w:tcW w:w="20" w:type="dxa"/>
          </w:tcPr>
          <w:p w14:paraId="28F544CA" w14:textId="77777777" w:rsidR="00166F4D" w:rsidRDefault="00166F4D" w:rsidP="000F44F8"/>
        </w:tc>
        <w:tc>
          <w:tcPr>
            <w:tcW w:w="2256" w:type="dxa"/>
            <w:tcBorders>
              <w:bottom w:val="single" w:sz="4" w:space="0" w:color="auto"/>
            </w:tcBorders>
          </w:tcPr>
          <w:p w14:paraId="645CBFE3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30C516C54354B278B22146B75E52196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2001" w:type="dxa"/>
          </w:tcPr>
          <w:p w14:paraId="553A64BE" w14:textId="77777777" w:rsidR="00166F4D" w:rsidRDefault="00166F4D" w:rsidP="000F44F8">
            <w:pPr>
              <w:pStyle w:val="Heading1"/>
            </w:pPr>
          </w:p>
        </w:tc>
        <w:tc>
          <w:tcPr>
            <w:tcW w:w="939" w:type="dxa"/>
          </w:tcPr>
          <w:p w14:paraId="3C37C1D6" w14:textId="77777777" w:rsidR="00166F4D" w:rsidRDefault="00166F4D" w:rsidP="000F44F8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14:paraId="42140F66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B98151FCB0AD44A383B713C37640345D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498" w:type="dxa"/>
            <w:gridSpan w:val="2"/>
          </w:tcPr>
          <w:p w14:paraId="169FA209" w14:textId="77777777" w:rsidR="00166F4D" w:rsidRDefault="00166F4D" w:rsidP="00166F4D">
            <w:pPr>
              <w:pStyle w:val="Heading1"/>
            </w:pPr>
          </w:p>
        </w:tc>
        <w:tc>
          <w:tcPr>
            <w:tcW w:w="2754" w:type="dxa"/>
          </w:tcPr>
          <w:p w14:paraId="0517EEEB" w14:textId="77777777" w:rsidR="00166F4D" w:rsidRDefault="00166F4D" w:rsidP="000F44F8"/>
        </w:tc>
        <w:tc>
          <w:tcPr>
            <w:tcW w:w="414" w:type="dxa"/>
          </w:tcPr>
          <w:p w14:paraId="023550F7" w14:textId="77777777" w:rsidR="00166F4D" w:rsidRDefault="00166F4D" w:rsidP="000F44F8"/>
        </w:tc>
      </w:tr>
      <w:tr w:rsidR="00166F4D" w14:paraId="5A0E914D" w14:textId="77777777" w:rsidTr="008E6D69">
        <w:trPr>
          <w:trHeight w:val="2978"/>
        </w:trPr>
        <w:tc>
          <w:tcPr>
            <w:tcW w:w="20" w:type="dxa"/>
          </w:tcPr>
          <w:p w14:paraId="26D51B70" w14:textId="77777777" w:rsidR="00166F4D" w:rsidRDefault="00166F4D" w:rsidP="000F44F8"/>
        </w:tc>
        <w:tc>
          <w:tcPr>
            <w:tcW w:w="4257" w:type="dxa"/>
            <w:gridSpan w:val="2"/>
          </w:tcPr>
          <w:p w14:paraId="588A53DB" w14:textId="17BBEC1A" w:rsidR="00166F4D" w:rsidRPr="00387FF0" w:rsidRDefault="006E4473" w:rsidP="006E4473">
            <w:pPr>
              <w:pStyle w:val="Heading2"/>
              <w:numPr>
                <w:ilvl w:val="0"/>
                <w:numId w:val="7"/>
              </w:numPr>
            </w:pPr>
            <w:r w:rsidRPr="006E4473">
              <w:t>Frontend Web Development: HTML, CSS, JavaScript</w:t>
            </w:r>
            <w:r>
              <w:t>.</w:t>
            </w:r>
          </w:p>
          <w:p w14:paraId="4DBFCCED" w14:textId="60C18C5B" w:rsidR="00166F4D" w:rsidRDefault="006E4473" w:rsidP="006E4473">
            <w:pPr>
              <w:pStyle w:val="Heading2"/>
              <w:numPr>
                <w:ilvl w:val="0"/>
                <w:numId w:val="7"/>
              </w:numPr>
            </w:pPr>
            <w:r w:rsidRPr="006E4473">
              <w:t>Backend Development Basics</w:t>
            </w:r>
          </w:p>
          <w:p w14:paraId="3987EFD6" w14:textId="77777777" w:rsidR="006E4473" w:rsidRDefault="006E4473" w:rsidP="006E4473">
            <w:pPr>
              <w:pStyle w:val="Heading2"/>
              <w:numPr>
                <w:ilvl w:val="0"/>
                <w:numId w:val="7"/>
              </w:numPr>
            </w:pPr>
            <w:r w:rsidRPr="006E4473">
              <w:t>Version Control: Git &amp; GitHub</w:t>
            </w:r>
          </w:p>
          <w:p w14:paraId="05CBDAF2" w14:textId="2759B52B" w:rsidR="00166F4D" w:rsidRDefault="006E4473" w:rsidP="006E4473">
            <w:pPr>
              <w:pStyle w:val="Heading2"/>
              <w:numPr>
                <w:ilvl w:val="0"/>
                <w:numId w:val="7"/>
              </w:numPr>
            </w:pPr>
            <w:r w:rsidRPr="006E4473">
              <w:t>Problem-Solving and Debugging</w:t>
            </w:r>
          </w:p>
          <w:p w14:paraId="789B28CA" w14:textId="75708142" w:rsidR="00166F4D" w:rsidRDefault="006E4473" w:rsidP="006E4473">
            <w:pPr>
              <w:pStyle w:val="Heading2"/>
              <w:numPr>
                <w:ilvl w:val="0"/>
                <w:numId w:val="7"/>
              </w:numPr>
            </w:pPr>
            <w:r w:rsidRPr="006E4473">
              <w:t>Collaboration and Communication</w:t>
            </w:r>
          </w:p>
          <w:p w14:paraId="14F1A073" w14:textId="75106C10" w:rsidR="00AA7D52" w:rsidRPr="00AA7D52" w:rsidRDefault="00AA7D52" w:rsidP="00AA7D52">
            <w:pPr>
              <w:pStyle w:val="ListParagraph"/>
              <w:numPr>
                <w:ilvl w:val="0"/>
                <w:numId w:val="7"/>
              </w:numPr>
            </w:pPr>
            <w:r>
              <w:t>Fluent in English and Indonesian</w:t>
            </w:r>
          </w:p>
          <w:p w14:paraId="7378B408" w14:textId="7C08FAFD" w:rsidR="00166F4D" w:rsidRDefault="00166F4D" w:rsidP="00166F4D">
            <w:pPr>
              <w:pStyle w:val="Heading2"/>
            </w:pPr>
          </w:p>
        </w:tc>
        <w:tc>
          <w:tcPr>
            <w:tcW w:w="939" w:type="dxa"/>
          </w:tcPr>
          <w:p w14:paraId="789F9169" w14:textId="77777777" w:rsidR="00166F4D" w:rsidRDefault="00166F4D" w:rsidP="000F44F8"/>
        </w:tc>
        <w:tc>
          <w:tcPr>
            <w:tcW w:w="5592" w:type="dxa"/>
            <w:gridSpan w:val="5"/>
            <w:vMerge w:val="restart"/>
          </w:tcPr>
          <w:p w14:paraId="1C9A68C0" w14:textId="3132B417" w:rsidR="00166F4D" w:rsidRPr="00173B36" w:rsidRDefault="003B1E52" w:rsidP="00166F4D">
            <w:pPr>
              <w:pStyle w:val="Heading2"/>
            </w:pPr>
            <w:r w:rsidRPr="003B1E52">
              <w:t>Web Development Trainee | DNCC Training Program</w:t>
            </w:r>
          </w:p>
          <w:p w14:paraId="6AB14E1C" w14:textId="7A278AC4" w:rsidR="00166F4D" w:rsidRPr="00173B36" w:rsidRDefault="003B1E52" w:rsidP="00166F4D">
            <w:pPr>
              <w:pStyle w:val="Heading3"/>
            </w:pPr>
            <w:r w:rsidRPr="003B1E52">
              <w:t>September 2023 – October 2023</w:t>
            </w:r>
          </w:p>
          <w:p w14:paraId="44BD6EA7" w14:textId="0B7B8977" w:rsidR="003B1E52" w:rsidRPr="003B1E52" w:rsidRDefault="003B1E52" w:rsidP="003B1E52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 w:rsidRPr="003B1E52">
              <w:rPr>
                <w:lang w:val="en-ID"/>
              </w:rPr>
              <w:t>Completed a rigorous training program focused on web development best practices.</w:t>
            </w:r>
          </w:p>
          <w:p w14:paraId="324ADAB4" w14:textId="300DCD5F" w:rsidR="003B1E52" w:rsidRPr="003B1E52" w:rsidRDefault="003B1E52" w:rsidP="003B1E52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 w:rsidRPr="003B1E52">
              <w:rPr>
                <w:lang w:val="en-ID"/>
              </w:rPr>
              <w:t>Developed structured, responsive, and user-friendly web solutions.</w:t>
            </w:r>
          </w:p>
          <w:p w14:paraId="2F0E8980" w14:textId="2984816C" w:rsidR="00166F4D" w:rsidRDefault="003B1E52" w:rsidP="003B1E52">
            <w:pPr>
              <w:pStyle w:val="ListParagraph"/>
              <w:numPr>
                <w:ilvl w:val="0"/>
                <w:numId w:val="7"/>
              </w:numPr>
            </w:pPr>
            <w:r w:rsidRPr="003B1E52">
              <w:rPr>
                <w:lang w:val="en-ID"/>
              </w:rPr>
              <w:t>Collaborated with peers to tackle technical challenges.</w:t>
            </w:r>
          </w:p>
          <w:p w14:paraId="5BBDBA9B" w14:textId="77777777" w:rsidR="00166F4D" w:rsidRPr="00E35677" w:rsidRDefault="00166F4D" w:rsidP="00166F4D"/>
          <w:p w14:paraId="28221F21" w14:textId="3F5F761F" w:rsidR="00166F4D" w:rsidRPr="00173B36" w:rsidRDefault="003B1E52" w:rsidP="003B1E52">
            <w:pPr>
              <w:pStyle w:val="Heading2"/>
            </w:pPr>
            <w:r w:rsidRPr="003B1E52">
              <w:t>Personal Projects:</w:t>
            </w:r>
          </w:p>
          <w:p w14:paraId="5B15371C" w14:textId="6EDA0454" w:rsidR="003B1E52" w:rsidRPr="003B1E52" w:rsidRDefault="003B1E52" w:rsidP="003B1E52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 w:rsidRPr="003B1E52">
              <w:rPr>
                <w:b/>
                <w:bCs/>
                <w:lang w:val="en-ID"/>
              </w:rPr>
              <w:t>Responsive Web Portfolio:</w:t>
            </w:r>
            <w:r w:rsidRPr="003B1E52">
              <w:rPr>
                <w:lang w:val="en-ID"/>
              </w:rPr>
              <w:t xml:space="preserve"> Designed and deployed a portfolio using HTML, CSS, and JavaScript. Integrated responsive design for optimal user experience.</w:t>
            </w:r>
          </w:p>
          <w:p w14:paraId="4010FFC4" w14:textId="7DCB9C2D" w:rsidR="00166F4D" w:rsidRDefault="003B1E52" w:rsidP="003B1E52">
            <w:pPr>
              <w:pStyle w:val="ListParagraph"/>
              <w:numPr>
                <w:ilvl w:val="0"/>
                <w:numId w:val="7"/>
              </w:numPr>
            </w:pPr>
            <w:r w:rsidRPr="003B1E52">
              <w:rPr>
                <w:b/>
                <w:bCs/>
                <w:lang w:val="en-ID"/>
              </w:rPr>
              <w:t>E-commerce Website Prototype:</w:t>
            </w:r>
            <w:r w:rsidRPr="003B1E52">
              <w:rPr>
                <w:lang w:val="en-ID"/>
              </w:rPr>
              <w:t xml:space="preserve"> Developed a functional e-commerce platform prototype. Managed both frontend and backend </w:t>
            </w:r>
            <w:proofErr w:type="gramStart"/>
            <w:r w:rsidRPr="003B1E52">
              <w:rPr>
                <w:lang w:val="en-ID"/>
              </w:rPr>
              <w:t>features</w:t>
            </w:r>
            <w:proofErr w:type="gramEnd"/>
            <w:r w:rsidRPr="003B1E52">
              <w:rPr>
                <w:lang w:val="en-ID"/>
              </w:rPr>
              <w:t xml:space="preserve"> collaboratively.</w:t>
            </w:r>
          </w:p>
        </w:tc>
        <w:tc>
          <w:tcPr>
            <w:tcW w:w="414" w:type="dxa"/>
          </w:tcPr>
          <w:p w14:paraId="6730E6AE" w14:textId="77777777" w:rsidR="00166F4D" w:rsidRDefault="00166F4D" w:rsidP="000F44F8"/>
        </w:tc>
      </w:tr>
      <w:tr w:rsidR="00166F4D" w14:paraId="730A955E" w14:textId="77777777" w:rsidTr="008E6D69">
        <w:trPr>
          <w:trHeight w:val="423"/>
        </w:trPr>
        <w:tc>
          <w:tcPr>
            <w:tcW w:w="20" w:type="dxa"/>
          </w:tcPr>
          <w:p w14:paraId="7BE92CFB" w14:textId="77777777" w:rsidR="00166F4D" w:rsidRDefault="00166F4D" w:rsidP="000F44F8"/>
        </w:tc>
        <w:tc>
          <w:tcPr>
            <w:tcW w:w="2256" w:type="dxa"/>
            <w:tcBorders>
              <w:bottom w:val="single" w:sz="4" w:space="0" w:color="auto"/>
            </w:tcBorders>
          </w:tcPr>
          <w:p w14:paraId="3B6F9C9C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B6EA8719B709424F9737F756F2E7FAD3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2001" w:type="dxa"/>
          </w:tcPr>
          <w:p w14:paraId="43D7D73A" w14:textId="77777777" w:rsidR="00166F4D" w:rsidRDefault="00166F4D" w:rsidP="000F44F8">
            <w:pPr>
              <w:pStyle w:val="Heading1"/>
            </w:pPr>
          </w:p>
        </w:tc>
        <w:tc>
          <w:tcPr>
            <w:tcW w:w="939" w:type="dxa"/>
          </w:tcPr>
          <w:p w14:paraId="4A689BA5" w14:textId="77777777" w:rsidR="00166F4D" w:rsidRDefault="00166F4D" w:rsidP="000F44F8"/>
        </w:tc>
        <w:tc>
          <w:tcPr>
            <w:tcW w:w="5592" w:type="dxa"/>
            <w:gridSpan w:val="5"/>
            <w:vMerge/>
          </w:tcPr>
          <w:p w14:paraId="2A27DF09" w14:textId="77777777" w:rsidR="00166F4D" w:rsidRDefault="00166F4D" w:rsidP="000F44F8"/>
        </w:tc>
        <w:tc>
          <w:tcPr>
            <w:tcW w:w="414" w:type="dxa"/>
          </w:tcPr>
          <w:p w14:paraId="56A42ACB" w14:textId="77777777" w:rsidR="00166F4D" w:rsidRDefault="00166F4D" w:rsidP="000F44F8"/>
        </w:tc>
      </w:tr>
      <w:tr w:rsidR="00166F4D" w14:paraId="635348F8" w14:textId="77777777" w:rsidTr="008E6D69">
        <w:trPr>
          <w:trHeight w:val="423"/>
        </w:trPr>
        <w:tc>
          <w:tcPr>
            <w:tcW w:w="20" w:type="dxa"/>
          </w:tcPr>
          <w:p w14:paraId="78113F5D" w14:textId="77777777" w:rsidR="00166F4D" w:rsidRDefault="00166F4D" w:rsidP="000F44F8"/>
        </w:tc>
        <w:tc>
          <w:tcPr>
            <w:tcW w:w="4257" w:type="dxa"/>
            <w:gridSpan w:val="2"/>
          </w:tcPr>
          <w:p w14:paraId="4642A872" w14:textId="77777777" w:rsidR="008E6D69" w:rsidRDefault="008E6D69" w:rsidP="008E6D69">
            <w:pPr>
              <w:pStyle w:val="Heading3"/>
              <w:rPr>
                <w:rFonts w:asciiTheme="minorHAnsi" w:hAnsiTheme="minorHAnsi" w:cs="Times New Roman (Headings CS)"/>
                <w:b w:val="0"/>
                <w:szCs w:val="26"/>
              </w:rPr>
            </w:pPr>
            <w:r w:rsidRPr="008E6D69">
              <w:rPr>
                <w:rFonts w:asciiTheme="minorHAnsi" w:hAnsiTheme="minorHAnsi" w:cs="Times New Roman (Headings CS)"/>
                <w:b w:val="0"/>
                <w:szCs w:val="26"/>
              </w:rPr>
              <w:t>Semarang Senior High School 1</w:t>
            </w:r>
          </w:p>
          <w:p w14:paraId="7D869EC3" w14:textId="34AFDBDC" w:rsidR="008E6D69" w:rsidRDefault="008E6D69" w:rsidP="008E6D69">
            <w:pPr>
              <w:pStyle w:val="Heading3"/>
            </w:pPr>
            <w:r>
              <w:rPr>
                <w:rFonts w:cs="Times New Roman (Headings CS)"/>
                <w:szCs w:val="26"/>
              </w:rPr>
              <w:t>2020-</w:t>
            </w:r>
            <w:r w:rsidRPr="00616C0B">
              <w:t>2023</w:t>
            </w:r>
          </w:p>
          <w:p w14:paraId="60EFDAFE" w14:textId="77777777" w:rsidR="008E6D69" w:rsidRPr="008E6D69" w:rsidRDefault="008E6D69" w:rsidP="008E6D69"/>
          <w:p w14:paraId="0F9F62DC" w14:textId="7CB9C34F" w:rsidR="008E6D69" w:rsidRPr="008E6D69" w:rsidRDefault="003B1E52" w:rsidP="008E6D69">
            <w:pPr>
              <w:pStyle w:val="Heading2"/>
            </w:pPr>
            <w:r>
              <w:t>D</w:t>
            </w:r>
            <w:r w:rsidRPr="003B1E52">
              <w:t xml:space="preserve">ian </w:t>
            </w:r>
            <w:proofErr w:type="spellStart"/>
            <w:r>
              <w:t>N</w:t>
            </w:r>
            <w:r w:rsidRPr="003B1E52">
              <w:t>uswantoro</w:t>
            </w:r>
            <w:proofErr w:type="spellEnd"/>
            <w:r w:rsidRPr="003B1E52">
              <w:t xml:space="preserve"> </w:t>
            </w:r>
            <w:r>
              <w:t>U</w:t>
            </w:r>
            <w:r w:rsidRPr="003B1E52">
              <w:t>niversity</w:t>
            </w:r>
          </w:p>
          <w:p w14:paraId="76D076A7" w14:textId="55E0C56E" w:rsidR="00166F4D" w:rsidRPr="00173B36" w:rsidRDefault="00616C0B" w:rsidP="00166F4D">
            <w:pPr>
              <w:pStyle w:val="Heading3"/>
            </w:pPr>
            <w:r w:rsidRPr="00616C0B">
              <w:t>2023-</w:t>
            </w:r>
          </w:p>
          <w:p w14:paraId="3664D9B5" w14:textId="17AE351A" w:rsidR="00166F4D" w:rsidRPr="00173B36" w:rsidRDefault="00616C0B" w:rsidP="00166F4D">
            <w:r w:rsidRPr="00616C0B">
              <w:t>Bachelor's Degree</w:t>
            </w:r>
            <w:r>
              <w:t xml:space="preserve"> </w:t>
            </w:r>
            <w:r w:rsidR="003B1E52" w:rsidRPr="003B1E52">
              <w:t>in Information Systems</w:t>
            </w:r>
          </w:p>
          <w:p w14:paraId="5600C41A" w14:textId="77777777" w:rsidR="00166F4D" w:rsidRDefault="00166F4D" w:rsidP="00166F4D">
            <w:pPr>
              <w:pStyle w:val="Heading2"/>
            </w:pPr>
          </w:p>
          <w:p w14:paraId="767000FE" w14:textId="77777777" w:rsidR="00166F4D" w:rsidRPr="0036697C" w:rsidRDefault="00166F4D" w:rsidP="00166F4D"/>
          <w:p w14:paraId="69293900" w14:textId="7F3E0194" w:rsidR="00166F4D" w:rsidRDefault="00166F4D" w:rsidP="00E07B9E"/>
        </w:tc>
        <w:tc>
          <w:tcPr>
            <w:tcW w:w="939" w:type="dxa"/>
          </w:tcPr>
          <w:p w14:paraId="6D7CAAB6" w14:textId="77777777" w:rsidR="00166F4D" w:rsidRDefault="00166F4D" w:rsidP="000F44F8"/>
        </w:tc>
        <w:tc>
          <w:tcPr>
            <w:tcW w:w="5592" w:type="dxa"/>
            <w:gridSpan w:val="5"/>
            <w:vMerge/>
          </w:tcPr>
          <w:p w14:paraId="62ADEFAB" w14:textId="77777777" w:rsidR="00166F4D" w:rsidRDefault="00166F4D" w:rsidP="000F44F8"/>
        </w:tc>
        <w:tc>
          <w:tcPr>
            <w:tcW w:w="414" w:type="dxa"/>
          </w:tcPr>
          <w:p w14:paraId="45D04E29" w14:textId="77777777" w:rsidR="00166F4D" w:rsidRDefault="00166F4D" w:rsidP="000F44F8"/>
        </w:tc>
      </w:tr>
    </w:tbl>
    <w:p w14:paraId="0D233647" w14:textId="77777777" w:rsidR="00E41AB4" w:rsidRPr="00173B36" w:rsidRDefault="00E41AB4" w:rsidP="00262B06"/>
    <w:sectPr w:rsidR="00E41AB4" w:rsidRPr="00173B36" w:rsidSect="009C1A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C7DCD" w14:textId="77777777" w:rsidR="0032663A" w:rsidRDefault="0032663A" w:rsidP="00BA3E51">
      <w:r>
        <w:separator/>
      </w:r>
    </w:p>
  </w:endnote>
  <w:endnote w:type="continuationSeparator" w:id="0">
    <w:p w14:paraId="0A896A99" w14:textId="77777777" w:rsidR="0032663A" w:rsidRDefault="0032663A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26CF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F56E9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E272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EE649" w14:textId="77777777" w:rsidR="0032663A" w:rsidRDefault="0032663A" w:rsidP="00BA3E51">
      <w:r>
        <w:separator/>
      </w:r>
    </w:p>
  </w:footnote>
  <w:footnote w:type="continuationSeparator" w:id="0">
    <w:p w14:paraId="42A1CAF6" w14:textId="77777777" w:rsidR="0032663A" w:rsidRDefault="0032663A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EE4FC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19FD5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6B37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06D"/>
    <w:multiLevelType w:val="hybridMultilevel"/>
    <w:tmpl w:val="3D7413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D62"/>
    <w:multiLevelType w:val="hybridMultilevel"/>
    <w:tmpl w:val="7E68F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D2D00"/>
    <w:multiLevelType w:val="hybridMultilevel"/>
    <w:tmpl w:val="0770B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0F6D1E"/>
    <w:multiLevelType w:val="hybridMultilevel"/>
    <w:tmpl w:val="09486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5"/>
  </w:num>
  <w:num w:numId="2" w16cid:durableId="1347056077">
    <w:abstractNumId w:val="4"/>
  </w:num>
  <w:num w:numId="3" w16cid:durableId="1427580610">
    <w:abstractNumId w:val="6"/>
  </w:num>
  <w:num w:numId="4" w16cid:durableId="1627155122">
    <w:abstractNumId w:val="2"/>
  </w:num>
  <w:num w:numId="5" w16cid:durableId="1119883638">
    <w:abstractNumId w:val="8"/>
  </w:num>
  <w:num w:numId="6" w16cid:durableId="1564415602">
    <w:abstractNumId w:val="3"/>
  </w:num>
  <w:num w:numId="7" w16cid:durableId="1124230820">
    <w:abstractNumId w:val="7"/>
  </w:num>
  <w:num w:numId="8" w16cid:durableId="2134132457">
    <w:abstractNumId w:val="0"/>
  </w:num>
  <w:num w:numId="9" w16cid:durableId="63618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2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C7F36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04220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2403"/>
    <w:rsid w:val="00302AC1"/>
    <w:rsid w:val="00320ECB"/>
    <w:rsid w:val="003256CF"/>
    <w:rsid w:val="0032663A"/>
    <w:rsid w:val="003416F8"/>
    <w:rsid w:val="003443BA"/>
    <w:rsid w:val="00344FC0"/>
    <w:rsid w:val="00361138"/>
    <w:rsid w:val="0036697C"/>
    <w:rsid w:val="00377A0D"/>
    <w:rsid w:val="00382737"/>
    <w:rsid w:val="00387FF0"/>
    <w:rsid w:val="003B1E52"/>
    <w:rsid w:val="003C7242"/>
    <w:rsid w:val="003D1E70"/>
    <w:rsid w:val="003E02DA"/>
    <w:rsid w:val="003E1692"/>
    <w:rsid w:val="003E7783"/>
    <w:rsid w:val="003F1663"/>
    <w:rsid w:val="003F4931"/>
    <w:rsid w:val="00406060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8382B"/>
    <w:rsid w:val="00594E94"/>
    <w:rsid w:val="005A09D5"/>
    <w:rsid w:val="005A3E0B"/>
    <w:rsid w:val="005B3227"/>
    <w:rsid w:val="005D57E5"/>
    <w:rsid w:val="005E26D3"/>
    <w:rsid w:val="005E6EA4"/>
    <w:rsid w:val="005E77B1"/>
    <w:rsid w:val="00616C0B"/>
    <w:rsid w:val="006175E6"/>
    <w:rsid w:val="00645019"/>
    <w:rsid w:val="0067056E"/>
    <w:rsid w:val="0068094B"/>
    <w:rsid w:val="00686284"/>
    <w:rsid w:val="006959E4"/>
    <w:rsid w:val="006B7F0C"/>
    <w:rsid w:val="006D6753"/>
    <w:rsid w:val="006E4473"/>
    <w:rsid w:val="006F6B40"/>
    <w:rsid w:val="00716542"/>
    <w:rsid w:val="007337AD"/>
    <w:rsid w:val="0073402D"/>
    <w:rsid w:val="00755988"/>
    <w:rsid w:val="00780ADA"/>
    <w:rsid w:val="00792D43"/>
    <w:rsid w:val="007B30FE"/>
    <w:rsid w:val="007B7A61"/>
    <w:rsid w:val="007D4EF2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8E6D69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9797A"/>
    <w:rsid w:val="00AA7D52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75D57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E6506"/>
  <w15:chartTrackingRefBased/>
  <w15:docId w15:val="{29F981D8-301A-47F6-97DB-E8357400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83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uwanandra.github.io/TA-BTNG23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112202307017@mhs.dinus.ac.i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uwanandrarisdyaksa7677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rl.li/htfjm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wa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D0B841227B4489BF8510CE562A7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8933B-B789-4CE9-A63B-BB7731EC0B03}"/>
      </w:docPartPr>
      <w:docPartBody>
        <w:p w:rsidR="00511B26" w:rsidRDefault="00000000">
          <w:pPr>
            <w:pStyle w:val="56D0B841227B4489BF8510CE562A7569"/>
          </w:pPr>
          <w:r w:rsidRPr="00173B36">
            <w:t>CONTACT</w:t>
          </w:r>
        </w:p>
      </w:docPartBody>
    </w:docPart>
    <w:docPart>
      <w:docPartPr>
        <w:name w:val="157A2A56942A4F5A8C3255171ADC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D13D-F81B-49CE-AFD4-A7972EA5B483}"/>
      </w:docPartPr>
      <w:docPartBody>
        <w:p w:rsidR="00511B26" w:rsidRDefault="00000000">
          <w:pPr>
            <w:pStyle w:val="157A2A56942A4F5A8C3255171ADCDB9C"/>
          </w:pPr>
          <w:r w:rsidRPr="00173B36">
            <w:t>PROFILE</w:t>
          </w:r>
        </w:p>
      </w:docPartBody>
    </w:docPart>
    <w:docPart>
      <w:docPartPr>
        <w:name w:val="D30C516C54354B278B22146B75E5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D05A-3AFE-4D8B-A6FB-0B2FF3DE5BDA}"/>
      </w:docPartPr>
      <w:docPartBody>
        <w:p w:rsidR="00511B26" w:rsidRDefault="00000000">
          <w:pPr>
            <w:pStyle w:val="D30C516C54354B278B22146B75E52196"/>
          </w:pPr>
          <w:r w:rsidRPr="00173B36">
            <w:t>SKILLS</w:t>
          </w:r>
        </w:p>
      </w:docPartBody>
    </w:docPart>
    <w:docPart>
      <w:docPartPr>
        <w:name w:val="B98151FCB0AD44A383B713C376403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9B6F-B2E3-418F-BC52-FAFDA17E37F6}"/>
      </w:docPartPr>
      <w:docPartBody>
        <w:p w:rsidR="00511B26" w:rsidRDefault="00000000">
          <w:pPr>
            <w:pStyle w:val="B98151FCB0AD44A383B713C37640345D"/>
          </w:pPr>
          <w:r w:rsidRPr="00173B36">
            <w:t>EXPERIENCE</w:t>
          </w:r>
        </w:p>
      </w:docPartBody>
    </w:docPart>
    <w:docPart>
      <w:docPartPr>
        <w:name w:val="B6EA8719B709424F9737F756F2E7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9BA56-3EF9-4336-ABBC-1A6B4248EB7E}"/>
      </w:docPartPr>
      <w:docPartBody>
        <w:p w:rsidR="00511B26" w:rsidRDefault="00000000">
          <w:pPr>
            <w:pStyle w:val="B6EA8719B709424F9737F756F2E7FAD3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8C"/>
    <w:rsid w:val="00204220"/>
    <w:rsid w:val="00461891"/>
    <w:rsid w:val="00511B26"/>
    <w:rsid w:val="006B7F0C"/>
    <w:rsid w:val="006D6753"/>
    <w:rsid w:val="0090260C"/>
    <w:rsid w:val="00B6778C"/>
    <w:rsid w:val="00D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paragraph" w:customStyle="1" w:styleId="56D0B841227B4489BF8510CE562A7569">
    <w:name w:val="56D0B841227B4489BF8510CE562A7569"/>
  </w:style>
  <w:style w:type="paragraph" w:customStyle="1" w:styleId="157A2A56942A4F5A8C3255171ADCDB9C">
    <w:name w:val="157A2A56942A4F5A8C3255171ADCDB9C"/>
  </w:style>
  <w:style w:type="paragraph" w:customStyle="1" w:styleId="D30C516C54354B278B22146B75E52196">
    <w:name w:val="D30C516C54354B278B22146B75E52196"/>
  </w:style>
  <w:style w:type="paragraph" w:customStyle="1" w:styleId="B98151FCB0AD44A383B713C37640345D">
    <w:name w:val="B98151FCB0AD44A383B713C37640345D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B6EA8719B709424F9737F756F2E7FAD3">
    <w:name w:val="B6EA8719B709424F9737F756F2E7F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yuwan andra</dc:creator>
  <cp:keywords/>
  <dc:description/>
  <cp:lastModifiedBy>Yuwanandra Risdyaksa</cp:lastModifiedBy>
  <cp:revision>2</cp:revision>
  <dcterms:created xsi:type="dcterms:W3CDTF">2025-05-07T11:08:00Z</dcterms:created>
  <dcterms:modified xsi:type="dcterms:W3CDTF">2025-05-07T11:08:00Z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